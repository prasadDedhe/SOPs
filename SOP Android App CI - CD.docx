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C604D" w14:textId="33F94C29" w:rsidR="00A10484" w:rsidRPr="006F4B7D" w:rsidRDefault="000543E2">
      <w:pPr>
        <w:pStyle w:val="Title"/>
        <w:rPr>
          <w:rFonts w:asciiTheme="minorHAnsi" w:hAnsiTheme="minorHAnsi" w:cstheme="minorHAnsi"/>
          <w:u w:val="single"/>
        </w:rPr>
      </w:pPr>
      <w:r w:rsidRPr="006F4B7D">
        <w:rPr>
          <w:rFonts w:asciiTheme="minorHAnsi" w:hAnsiTheme="minorHAnsi" w:cstheme="minorHAnsi"/>
          <w:u w:val="single"/>
        </w:rPr>
        <w:t>Android App CI</w:t>
      </w:r>
      <w:r w:rsidR="00EE1379" w:rsidRPr="006F4B7D">
        <w:rPr>
          <w:rFonts w:asciiTheme="minorHAnsi" w:hAnsiTheme="minorHAnsi" w:cstheme="minorHAnsi"/>
          <w:u w:val="single"/>
        </w:rPr>
        <w:t xml:space="preserve"> (Done)</w:t>
      </w:r>
    </w:p>
    <w:p w14:paraId="44DB66F0" w14:textId="0D34E78D" w:rsidR="00855982" w:rsidRDefault="00C968EC" w:rsidP="000543E2">
      <w:pPr>
        <w:pStyle w:val="ListParagraph"/>
        <w:numPr>
          <w:ilvl w:val="0"/>
          <w:numId w:val="30"/>
        </w:numPr>
      </w:pPr>
      <w:r>
        <w:t xml:space="preserve">Import the code from </w:t>
      </w:r>
      <w:hyperlink r:id="rId10" w:history="1">
        <w:r w:rsidR="000543E2" w:rsidRPr="004618D5">
          <w:rPr>
            <w:rStyle w:val="Hyperlink"/>
          </w:rPr>
          <w:t>https://github.com/niedev/RTranslator</w:t>
        </w:r>
      </w:hyperlink>
      <w:r w:rsidR="000543E2">
        <w:t xml:space="preserve"> --&gt; clone it</w:t>
      </w:r>
    </w:p>
    <w:p w14:paraId="6E5F0095" w14:textId="77777777" w:rsidR="009B5F58" w:rsidRDefault="009B5F58" w:rsidP="000543E2">
      <w:pPr>
        <w:pStyle w:val="ListParagraph"/>
        <w:numPr>
          <w:ilvl w:val="0"/>
          <w:numId w:val="30"/>
        </w:numPr>
      </w:pPr>
      <w:r>
        <w:t>Use classic editor and select the android default task.</w:t>
      </w:r>
    </w:p>
    <w:p w14:paraId="3D6B8594" w14:textId="26D5AD1D" w:rsidR="000543E2" w:rsidRDefault="000543E2" w:rsidP="000543E2">
      <w:pPr>
        <w:pStyle w:val="ListParagraph"/>
        <w:numPr>
          <w:ilvl w:val="0"/>
          <w:numId w:val="30"/>
        </w:numPr>
      </w:pPr>
      <w:r>
        <w:t>Adjust the JDK version in Gradle build task to 11</w:t>
      </w:r>
    </w:p>
    <w:p w14:paraId="7D051DA2" w14:textId="57608971" w:rsidR="000543E2" w:rsidRDefault="000543E2" w:rsidP="000543E2">
      <w:pPr>
        <w:pStyle w:val="ListParagraph"/>
        <w:numPr>
          <w:ilvl w:val="0"/>
          <w:numId w:val="30"/>
        </w:numPr>
      </w:pPr>
      <w:r>
        <w:t>Install JDK 11 installer from oracle site</w:t>
      </w:r>
    </w:p>
    <w:p w14:paraId="79EB9B1D" w14:textId="0F03CDE7" w:rsidR="000543E2" w:rsidRDefault="000543E2" w:rsidP="000543E2">
      <w:pPr>
        <w:pStyle w:val="ListParagraph"/>
        <w:numPr>
          <w:ilvl w:val="0"/>
          <w:numId w:val="30"/>
        </w:numPr>
      </w:pPr>
      <w:r>
        <w:t>Add the bin path of JDK in PATH variable of system environment variables</w:t>
      </w:r>
    </w:p>
    <w:p w14:paraId="0F8FD4DF" w14:textId="4EF46FD7" w:rsidR="000543E2" w:rsidRDefault="000543E2" w:rsidP="000543E2">
      <w:pPr>
        <w:pStyle w:val="ListParagraph"/>
        <w:numPr>
          <w:ilvl w:val="0"/>
          <w:numId w:val="30"/>
        </w:numPr>
      </w:pPr>
      <w:r>
        <w:t xml:space="preserve">Run the command </w:t>
      </w:r>
      <w:r w:rsidR="009B5F58">
        <w:t xml:space="preserve">in cmd </w:t>
      </w:r>
      <w:r>
        <w:t xml:space="preserve">to create a keystore file </w:t>
      </w:r>
    </w:p>
    <w:p w14:paraId="6A456D49" w14:textId="4F029EEB" w:rsidR="000543E2" w:rsidRDefault="006A0AE0" w:rsidP="00F85B9B">
      <w:pPr>
        <w:pStyle w:val="ListParagraph"/>
        <w:numPr>
          <w:ilvl w:val="1"/>
          <w:numId w:val="30"/>
        </w:numPr>
      </w:pPr>
      <w:r w:rsidRPr="000543E2">
        <w:t>K</w:t>
      </w:r>
      <w:r w:rsidR="000543E2" w:rsidRPr="000543E2">
        <w:t>eytool -genkey -v -keystore my-release-key.keystore -keyalg RSA -keysize 2048 -validity 10000 -alias my-key-alias</w:t>
      </w:r>
      <w:r w:rsidR="00303CC7" w:rsidRPr="00303CC7">
        <w:rPr>
          <w:noProof/>
        </w:rPr>
        <w:t xml:space="preserve"> </w:t>
      </w:r>
      <w:r w:rsidR="00303CC7" w:rsidRPr="00303CC7">
        <w:drawing>
          <wp:inline distT="0" distB="0" distL="0" distR="0" wp14:anchorId="6E3284E5" wp14:editId="1B66627A">
            <wp:extent cx="5943600" cy="2407920"/>
            <wp:effectExtent l="0" t="0" r="0" b="0"/>
            <wp:docPr id="166303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35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225D" w14:textId="2FB309AE" w:rsidR="00320E44" w:rsidRDefault="00320E44" w:rsidP="000543E2">
      <w:pPr>
        <w:pStyle w:val="ListParagraph"/>
        <w:numPr>
          <w:ilvl w:val="1"/>
          <w:numId w:val="30"/>
        </w:numPr>
      </w:pPr>
      <w:r w:rsidRPr="00320E44">
        <w:lastRenderedPageBreak/>
        <w:t>keytool -list -v -keystore D:\a\_temp\my-release-key.keystore</w:t>
      </w:r>
      <w:r>
        <w:t xml:space="preserve"> </w:t>
      </w:r>
      <w:r>
        <w:sym w:font="Wingdings" w:char="F0E0"/>
      </w:r>
      <w:r>
        <w:t xml:space="preserve"> to see the details and verify of the generated file (optional)</w:t>
      </w:r>
      <w:r w:rsidR="00303CC7" w:rsidRPr="00303CC7">
        <w:rPr>
          <w:noProof/>
        </w:rPr>
        <w:t xml:space="preserve"> </w:t>
      </w:r>
      <w:r w:rsidR="00303CC7" w:rsidRPr="00303CC7">
        <w:drawing>
          <wp:inline distT="0" distB="0" distL="0" distR="0" wp14:anchorId="1ACDA249" wp14:editId="10466091">
            <wp:extent cx="5943600" cy="4667250"/>
            <wp:effectExtent l="0" t="0" r="0" b="0"/>
            <wp:docPr id="155831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11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292A" w14:textId="5F981ED1" w:rsidR="000543E2" w:rsidRDefault="000543E2" w:rsidP="000543E2">
      <w:pPr>
        <w:pStyle w:val="ListParagraph"/>
        <w:numPr>
          <w:ilvl w:val="0"/>
          <w:numId w:val="30"/>
        </w:numPr>
      </w:pPr>
      <w:r>
        <w:lastRenderedPageBreak/>
        <w:t>After that fill the information it asks you and in the sign task of Azure DevOps select the file generated by previous command</w:t>
      </w:r>
      <w:r w:rsidR="00303CC7" w:rsidRPr="00303CC7">
        <w:rPr>
          <w:noProof/>
        </w:rPr>
        <w:t xml:space="preserve"> </w:t>
      </w:r>
      <w:r w:rsidR="00303CC7" w:rsidRPr="00303CC7">
        <w:drawing>
          <wp:inline distT="0" distB="0" distL="0" distR="0" wp14:anchorId="1EE575E3" wp14:editId="2BEEA50A">
            <wp:extent cx="5943600" cy="2906395"/>
            <wp:effectExtent l="0" t="0" r="0" b="8255"/>
            <wp:docPr id="128643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35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F111" w14:textId="6FF9E757" w:rsidR="00C968EC" w:rsidRDefault="00C968EC" w:rsidP="000543E2">
      <w:pPr>
        <w:pStyle w:val="ListParagraph"/>
        <w:numPr>
          <w:ilvl w:val="0"/>
          <w:numId w:val="30"/>
        </w:numPr>
      </w:pPr>
      <w:r>
        <w:t>In this task, fill every option even though its optional, else the build will fail.</w:t>
      </w:r>
    </w:p>
    <w:p w14:paraId="26158CA7" w14:textId="7E842BBD" w:rsidR="00CC173A" w:rsidRPr="006F4B7D" w:rsidRDefault="00207B67" w:rsidP="00CC173A">
      <w:pPr>
        <w:rPr>
          <w:sz w:val="56"/>
          <w:szCs w:val="56"/>
          <w:u w:val="single"/>
        </w:rPr>
      </w:pPr>
      <w:r w:rsidRPr="006F4B7D">
        <w:rPr>
          <w:sz w:val="56"/>
          <w:szCs w:val="56"/>
          <w:u w:val="single"/>
        </w:rPr>
        <w:t>Android App CD</w:t>
      </w:r>
      <w:r w:rsidR="00EE1379" w:rsidRPr="006F4B7D">
        <w:rPr>
          <w:sz w:val="56"/>
          <w:szCs w:val="56"/>
          <w:u w:val="single"/>
        </w:rPr>
        <w:t xml:space="preserve"> (</w:t>
      </w:r>
      <w:r w:rsidR="00706B58" w:rsidRPr="006F4B7D">
        <w:rPr>
          <w:sz w:val="56"/>
          <w:szCs w:val="56"/>
          <w:u w:val="single"/>
        </w:rPr>
        <w:t>Theorized</w:t>
      </w:r>
      <w:r w:rsidR="00EE1379" w:rsidRPr="006F4B7D">
        <w:rPr>
          <w:sz w:val="56"/>
          <w:szCs w:val="56"/>
          <w:u w:val="single"/>
        </w:rPr>
        <w:t>)</w:t>
      </w:r>
    </w:p>
    <w:p w14:paraId="01601739" w14:textId="679EA330" w:rsidR="00CC173A" w:rsidRDefault="00CC173A" w:rsidP="00CC173A">
      <w:pPr>
        <w:pStyle w:val="ListParagraph"/>
        <w:numPr>
          <w:ilvl w:val="0"/>
          <w:numId w:val="33"/>
        </w:numPr>
      </w:pPr>
      <w:r>
        <w:t>Google Play Store extension you have to add to your organization</w:t>
      </w:r>
    </w:p>
    <w:p w14:paraId="66DDD76F" w14:textId="78625C26" w:rsidR="00CC173A" w:rsidRPr="00CC173A" w:rsidRDefault="00CC173A" w:rsidP="00CC173A">
      <w:pPr>
        <w:pStyle w:val="ListParagraph"/>
        <w:numPr>
          <w:ilvl w:val="0"/>
          <w:numId w:val="33"/>
        </w:numPr>
        <w:rPr>
          <w:sz w:val="56"/>
          <w:szCs w:val="56"/>
        </w:rPr>
      </w:pPr>
      <w:r>
        <w:t xml:space="preserve">Add Release to internal </w:t>
      </w:r>
      <w:r w:rsidR="00EE1379">
        <w:t xml:space="preserve">task </w:t>
      </w:r>
      <w:r>
        <w:t>to your pipeline</w:t>
      </w:r>
    </w:p>
    <w:p w14:paraId="48802705" w14:textId="7C69F296" w:rsidR="00CC173A" w:rsidRPr="00CC173A" w:rsidRDefault="00CC173A" w:rsidP="00CC173A">
      <w:pPr>
        <w:pStyle w:val="ListParagraph"/>
        <w:numPr>
          <w:ilvl w:val="0"/>
          <w:numId w:val="33"/>
        </w:numPr>
        <w:rPr>
          <w:sz w:val="56"/>
          <w:szCs w:val="56"/>
        </w:rPr>
      </w:pPr>
      <w:r>
        <w:t>Create an account on Google Play Console (25$ fee is there with D-U-S-N 9digit number)</w:t>
      </w:r>
      <w:r w:rsidR="00C4207B">
        <w:t xml:space="preserve"> </w:t>
      </w:r>
      <w:r w:rsidR="00C4207B">
        <w:sym w:font="Wingdings" w:char="F0E0"/>
      </w:r>
      <w:r w:rsidR="00C4207B">
        <w:t xml:space="preserve"> </w:t>
      </w:r>
      <w:r w:rsidR="00C4207B" w:rsidRPr="00C4207B">
        <w:t>https://play.google.com/console/signup</w:t>
      </w:r>
    </w:p>
    <w:p w14:paraId="1501BF64" w14:textId="1B523D90" w:rsidR="00CC173A" w:rsidRPr="006A0AE0" w:rsidRDefault="006A0AE0" w:rsidP="00CC173A">
      <w:pPr>
        <w:pStyle w:val="ListParagraph"/>
        <w:numPr>
          <w:ilvl w:val="0"/>
          <w:numId w:val="33"/>
        </w:numPr>
        <w:rPr>
          <w:sz w:val="56"/>
          <w:szCs w:val="56"/>
        </w:rPr>
      </w:pPr>
      <w:r>
        <w:t>After that you need to create a google cloud project (why? Because google play console doesn’t allow Azure DevOps to connect to it directly. So</w:t>
      </w:r>
      <w:r w:rsidR="00706B58">
        <w:t>,</w:t>
      </w:r>
      <w:r>
        <w:t xml:space="preserve"> you need to create google cloud project</w:t>
      </w:r>
      <w:r w:rsidR="00706B58">
        <w:t xml:space="preserve"> as a mediator between Azure DevOps &amp; Google Play Console (link to create google cloud project</w:t>
      </w:r>
      <w:r>
        <w:t xml:space="preserve"> </w:t>
      </w:r>
      <w:r>
        <w:sym w:font="Wingdings" w:char="F0E0"/>
      </w:r>
      <w:r w:rsidRPr="006A0AE0">
        <w:t xml:space="preserve"> </w:t>
      </w:r>
      <w:hyperlink r:id="rId14" w:history="1">
        <w:r w:rsidRPr="004618D5">
          <w:rPr>
            <w:rStyle w:val="Hyperlink"/>
          </w:rPr>
          <w:t>https://console.cloud.google.com</w:t>
        </w:r>
      </w:hyperlink>
      <w:r>
        <w:t>)</w:t>
      </w:r>
    </w:p>
    <w:p w14:paraId="6099C477" w14:textId="0759FFAA" w:rsidR="006A0AE0" w:rsidRPr="006A0AE0" w:rsidRDefault="006A0AE0" w:rsidP="00CC173A">
      <w:pPr>
        <w:pStyle w:val="ListParagraph"/>
        <w:numPr>
          <w:ilvl w:val="0"/>
          <w:numId w:val="33"/>
        </w:numPr>
        <w:rPr>
          <w:sz w:val="56"/>
          <w:szCs w:val="56"/>
        </w:rPr>
      </w:pPr>
      <w:r>
        <w:t xml:space="preserve">Post that </w:t>
      </w:r>
      <w:r w:rsidR="00EE1379">
        <w:t>Enables</w:t>
      </w:r>
      <w:r>
        <w:t xml:space="preserve"> </w:t>
      </w:r>
      <w:r w:rsidRPr="006A0AE0">
        <w:t>Google Play Developer API</w:t>
      </w:r>
      <w:r>
        <w:t xml:space="preserve"> in newly created project</w:t>
      </w:r>
      <w:r w:rsidR="00D15A5F">
        <w:t xml:space="preserve"> in Google Cloud Console.</w:t>
      </w:r>
      <w:r>
        <w:t xml:space="preserve"> </w:t>
      </w:r>
    </w:p>
    <w:p w14:paraId="1C2DD978" w14:textId="15C0AC4A" w:rsidR="006A0AE0" w:rsidRPr="00D15A5F" w:rsidRDefault="006A0AE0" w:rsidP="00D15A5F">
      <w:pPr>
        <w:pStyle w:val="ListParagraph"/>
        <w:numPr>
          <w:ilvl w:val="0"/>
          <w:numId w:val="33"/>
        </w:numPr>
        <w:rPr>
          <w:sz w:val="56"/>
          <w:szCs w:val="56"/>
        </w:rPr>
      </w:pPr>
      <w:r>
        <w:t>After that create a service account</w:t>
      </w:r>
      <w:r w:rsidR="00D15A5F">
        <w:t xml:space="preserve"> in Google Cloud Console. </w:t>
      </w:r>
      <w:r w:rsidR="00706B58">
        <w:t>(No need to assign any permission to this account)</w:t>
      </w:r>
    </w:p>
    <w:p w14:paraId="710FE35D" w14:textId="03A5F0BD" w:rsidR="006A0AE0" w:rsidRPr="00EE1379" w:rsidRDefault="006A0AE0" w:rsidP="00CC173A">
      <w:pPr>
        <w:pStyle w:val="ListParagraph"/>
        <w:numPr>
          <w:ilvl w:val="0"/>
          <w:numId w:val="33"/>
        </w:numPr>
        <w:rPr>
          <w:sz w:val="56"/>
          <w:szCs w:val="56"/>
        </w:rPr>
      </w:pPr>
      <w:r>
        <w:t>Then in Google play console, give this service account role</w:t>
      </w:r>
      <w:r w:rsidR="00EE1379">
        <w:t xml:space="preserve"> Release manager or admin.</w:t>
      </w:r>
    </w:p>
    <w:p w14:paraId="5AFB1717" w14:textId="77777777" w:rsidR="00EE1379" w:rsidRPr="00EE1379" w:rsidRDefault="00EE1379" w:rsidP="00CC173A">
      <w:pPr>
        <w:pStyle w:val="ListParagraph"/>
        <w:numPr>
          <w:ilvl w:val="0"/>
          <w:numId w:val="33"/>
        </w:numPr>
        <w:rPr>
          <w:sz w:val="56"/>
          <w:szCs w:val="56"/>
        </w:rPr>
      </w:pPr>
      <w:r>
        <w:t>The details of these service connection add to the task.</w:t>
      </w:r>
    </w:p>
    <w:p w14:paraId="7D96428F" w14:textId="41EFFBCB" w:rsidR="00EE1379" w:rsidRPr="00191FFA" w:rsidRDefault="00EE1379" w:rsidP="00CC173A">
      <w:pPr>
        <w:pStyle w:val="ListParagraph"/>
        <w:numPr>
          <w:ilvl w:val="0"/>
          <w:numId w:val="33"/>
        </w:numPr>
        <w:rPr>
          <w:sz w:val="56"/>
          <w:szCs w:val="56"/>
        </w:rPr>
      </w:pPr>
      <w:r>
        <w:t xml:space="preserve">Select your APK  </w:t>
      </w:r>
      <w:r w:rsidRPr="00EE1379">
        <w:t>$(Build.ArtifactStagingDirectory)/my-release.apk</w:t>
      </w:r>
      <w:r>
        <w:t xml:space="preserve"> and fill other configurations. Post this create release and watch the app getting updated on Google Play Store.</w:t>
      </w:r>
    </w:p>
    <w:p w14:paraId="462E349D" w14:textId="590D1ABE" w:rsidR="00191FFA" w:rsidRPr="00CC173A" w:rsidRDefault="00191FFA" w:rsidP="00CC173A">
      <w:pPr>
        <w:pStyle w:val="ListParagraph"/>
        <w:numPr>
          <w:ilvl w:val="0"/>
          <w:numId w:val="33"/>
        </w:numPr>
        <w:rPr>
          <w:sz w:val="56"/>
          <w:szCs w:val="56"/>
        </w:rPr>
      </w:pPr>
      <w:r w:rsidRPr="00191FFA">
        <w:rPr>
          <w:sz w:val="56"/>
          <w:szCs w:val="56"/>
        </w:rPr>
        <w:lastRenderedPageBreak/>
        <w:drawing>
          <wp:inline distT="0" distB="0" distL="0" distR="0" wp14:anchorId="66C7CA1B" wp14:editId="700BCD20">
            <wp:extent cx="5943600" cy="3036570"/>
            <wp:effectExtent l="0" t="0" r="0" b="0"/>
            <wp:docPr id="169822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279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6500" w14:textId="5FB40ECF" w:rsidR="00CC173A" w:rsidRPr="00207B67" w:rsidRDefault="00CC173A" w:rsidP="00207B67">
      <w:pPr>
        <w:rPr>
          <w:sz w:val="56"/>
          <w:szCs w:val="56"/>
        </w:rPr>
      </w:pPr>
    </w:p>
    <w:p w14:paraId="7A3B3271" w14:textId="626915A7" w:rsidR="000543E2" w:rsidRPr="00855982" w:rsidRDefault="000543E2" w:rsidP="000543E2">
      <w:pPr>
        <w:pStyle w:val="ListParagraph"/>
      </w:pPr>
    </w:p>
    <w:sectPr w:rsidR="000543E2" w:rsidRPr="00855982" w:rsidSect="00855982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9C67B" w14:textId="77777777" w:rsidR="00316551" w:rsidRDefault="00316551" w:rsidP="00855982">
      <w:pPr>
        <w:spacing w:after="0" w:line="240" w:lineRule="auto"/>
      </w:pPr>
      <w:r>
        <w:separator/>
      </w:r>
    </w:p>
  </w:endnote>
  <w:endnote w:type="continuationSeparator" w:id="0">
    <w:p w14:paraId="1054F858" w14:textId="77777777" w:rsidR="00316551" w:rsidRDefault="0031655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69F1E6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BCBB7" w14:textId="77777777" w:rsidR="00316551" w:rsidRDefault="00316551" w:rsidP="00855982">
      <w:pPr>
        <w:spacing w:after="0" w:line="240" w:lineRule="auto"/>
      </w:pPr>
      <w:r>
        <w:separator/>
      </w:r>
    </w:p>
  </w:footnote>
  <w:footnote w:type="continuationSeparator" w:id="0">
    <w:p w14:paraId="636013B8" w14:textId="77777777" w:rsidR="00316551" w:rsidRDefault="0031655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68E7947"/>
    <w:multiLevelType w:val="hybridMultilevel"/>
    <w:tmpl w:val="C7640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E90228"/>
    <w:multiLevelType w:val="hybridMultilevel"/>
    <w:tmpl w:val="A7FAD21A"/>
    <w:lvl w:ilvl="0" w:tplc="CEFC26D8">
      <w:start w:val="1"/>
      <w:numFmt w:val="decimal"/>
      <w:lvlText w:val="%1."/>
      <w:lvlJc w:val="left"/>
      <w:pPr>
        <w:ind w:left="1080" w:hanging="72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9401053"/>
    <w:multiLevelType w:val="hybridMultilevel"/>
    <w:tmpl w:val="A85AF176"/>
    <w:lvl w:ilvl="0" w:tplc="D0AE5B30">
      <w:start w:val="1"/>
      <w:numFmt w:val="decimal"/>
      <w:lvlText w:val="%1."/>
      <w:lvlJc w:val="left"/>
      <w:pPr>
        <w:ind w:left="1003" w:hanging="72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1" w15:restartNumberingAfterBreak="0">
    <w:nsid w:val="74C916B2"/>
    <w:multiLevelType w:val="hybridMultilevel"/>
    <w:tmpl w:val="E81C20DC"/>
    <w:lvl w:ilvl="0" w:tplc="6632EF40">
      <w:start w:val="1"/>
      <w:numFmt w:val="decimal"/>
      <w:lvlText w:val="%1."/>
      <w:lvlJc w:val="left"/>
      <w:pPr>
        <w:ind w:left="1100" w:hanging="72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60" w:hanging="360"/>
      </w:pPr>
    </w:lvl>
    <w:lvl w:ilvl="2" w:tplc="4009001B" w:tentative="1">
      <w:start w:val="1"/>
      <w:numFmt w:val="lowerRoman"/>
      <w:lvlText w:val="%3."/>
      <w:lvlJc w:val="right"/>
      <w:pPr>
        <w:ind w:left="2180" w:hanging="180"/>
      </w:pPr>
    </w:lvl>
    <w:lvl w:ilvl="3" w:tplc="4009000F" w:tentative="1">
      <w:start w:val="1"/>
      <w:numFmt w:val="decimal"/>
      <w:lvlText w:val="%4."/>
      <w:lvlJc w:val="left"/>
      <w:pPr>
        <w:ind w:left="2900" w:hanging="360"/>
      </w:pPr>
    </w:lvl>
    <w:lvl w:ilvl="4" w:tplc="40090019" w:tentative="1">
      <w:start w:val="1"/>
      <w:numFmt w:val="lowerLetter"/>
      <w:lvlText w:val="%5."/>
      <w:lvlJc w:val="left"/>
      <w:pPr>
        <w:ind w:left="3620" w:hanging="360"/>
      </w:pPr>
    </w:lvl>
    <w:lvl w:ilvl="5" w:tplc="4009001B" w:tentative="1">
      <w:start w:val="1"/>
      <w:numFmt w:val="lowerRoman"/>
      <w:lvlText w:val="%6."/>
      <w:lvlJc w:val="right"/>
      <w:pPr>
        <w:ind w:left="4340" w:hanging="180"/>
      </w:pPr>
    </w:lvl>
    <w:lvl w:ilvl="6" w:tplc="4009000F" w:tentative="1">
      <w:start w:val="1"/>
      <w:numFmt w:val="decimal"/>
      <w:lvlText w:val="%7."/>
      <w:lvlJc w:val="left"/>
      <w:pPr>
        <w:ind w:left="5060" w:hanging="360"/>
      </w:pPr>
    </w:lvl>
    <w:lvl w:ilvl="7" w:tplc="40090019" w:tentative="1">
      <w:start w:val="1"/>
      <w:numFmt w:val="lowerLetter"/>
      <w:lvlText w:val="%8."/>
      <w:lvlJc w:val="left"/>
      <w:pPr>
        <w:ind w:left="5780" w:hanging="360"/>
      </w:pPr>
    </w:lvl>
    <w:lvl w:ilvl="8" w:tplc="4009001B" w:tentative="1">
      <w:start w:val="1"/>
      <w:numFmt w:val="lowerRoman"/>
      <w:lvlText w:val="%9."/>
      <w:lvlJc w:val="right"/>
      <w:pPr>
        <w:ind w:left="6500" w:hanging="180"/>
      </w:pPr>
    </w:lvl>
  </w:abstractNum>
  <w:num w:numId="1" w16cid:durableId="1469980813">
    <w:abstractNumId w:val="14"/>
  </w:num>
  <w:num w:numId="2" w16cid:durableId="7789145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5473552">
    <w:abstractNumId w:val="14"/>
  </w:num>
  <w:num w:numId="4" w16cid:durableId="1854413413">
    <w:abstractNumId w:val="14"/>
  </w:num>
  <w:num w:numId="5" w16cid:durableId="1005398567">
    <w:abstractNumId w:val="14"/>
  </w:num>
  <w:num w:numId="6" w16cid:durableId="1612397820">
    <w:abstractNumId w:val="14"/>
  </w:num>
  <w:num w:numId="7" w16cid:durableId="1716540198">
    <w:abstractNumId w:val="14"/>
  </w:num>
  <w:num w:numId="8" w16cid:durableId="835266083">
    <w:abstractNumId w:val="14"/>
  </w:num>
  <w:num w:numId="9" w16cid:durableId="211966443">
    <w:abstractNumId w:val="14"/>
  </w:num>
  <w:num w:numId="10" w16cid:durableId="1119687472">
    <w:abstractNumId w:val="14"/>
  </w:num>
  <w:num w:numId="11" w16cid:durableId="1516383789">
    <w:abstractNumId w:val="14"/>
  </w:num>
  <w:num w:numId="12" w16cid:durableId="621768831">
    <w:abstractNumId w:val="14"/>
  </w:num>
  <w:num w:numId="13" w16cid:durableId="2081906463">
    <w:abstractNumId w:val="10"/>
  </w:num>
  <w:num w:numId="14" w16cid:durableId="262613299">
    <w:abstractNumId w:val="19"/>
  </w:num>
  <w:num w:numId="15" w16cid:durableId="1736469648">
    <w:abstractNumId w:val="11"/>
  </w:num>
  <w:num w:numId="16" w16cid:durableId="1086071930">
    <w:abstractNumId w:val="12"/>
  </w:num>
  <w:num w:numId="17" w16cid:durableId="72051303">
    <w:abstractNumId w:val="9"/>
  </w:num>
  <w:num w:numId="18" w16cid:durableId="1446660063">
    <w:abstractNumId w:val="7"/>
  </w:num>
  <w:num w:numId="19" w16cid:durableId="1606959264">
    <w:abstractNumId w:val="6"/>
  </w:num>
  <w:num w:numId="20" w16cid:durableId="1643460239">
    <w:abstractNumId w:val="5"/>
  </w:num>
  <w:num w:numId="21" w16cid:durableId="289364956">
    <w:abstractNumId w:val="4"/>
  </w:num>
  <w:num w:numId="22" w16cid:durableId="865993980">
    <w:abstractNumId w:val="8"/>
  </w:num>
  <w:num w:numId="23" w16cid:durableId="297809012">
    <w:abstractNumId w:val="3"/>
  </w:num>
  <w:num w:numId="24" w16cid:durableId="1551263806">
    <w:abstractNumId w:val="2"/>
  </w:num>
  <w:num w:numId="25" w16cid:durableId="1193345162">
    <w:abstractNumId w:val="1"/>
  </w:num>
  <w:num w:numId="26" w16cid:durableId="203832046">
    <w:abstractNumId w:val="0"/>
  </w:num>
  <w:num w:numId="27" w16cid:durableId="734740166">
    <w:abstractNumId w:val="13"/>
  </w:num>
  <w:num w:numId="28" w16cid:durableId="1996179040">
    <w:abstractNumId w:val="15"/>
  </w:num>
  <w:num w:numId="29" w16cid:durableId="1988970546">
    <w:abstractNumId w:val="18"/>
  </w:num>
  <w:num w:numId="30" w16cid:durableId="1132406491">
    <w:abstractNumId w:val="16"/>
  </w:num>
  <w:num w:numId="31" w16cid:durableId="1487626412">
    <w:abstractNumId w:val="17"/>
  </w:num>
  <w:num w:numId="32" w16cid:durableId="286084876">
    <w:abstractNumId w:val="21"/>
  </w:num>
  <w:num w:numId="33" w16cid:durableId="17455617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E2"/>
    <w:rsid w:val="000543E2"/>
    <w:rsid w:val="001247EC"/>
    <w:rsid w:val="00146114"/>
    <w:rsid w:val="00191FFA"/>
    <w:rsid w:val="001D4362"/>
    <w:rsid w:val="00207B67"/>
    <w:rsid w:val="00303CC7"/>
    <w:rsid w:val="00316551"/>
    <w:rsid w:val="00320E44"/>
    <w:rsid w:val="00507214"/>
    <w:rsid w:val="006A0AE0"/>
    <w:rsid w:val="006F4B7D"/>
    <w:rsid w:val="00706B58"/>
    <w:rsid w:val="007833A7"/>
    <w:rsid w:val="007D79D6"/>
    <w:rsid w:val="00855982"/>
    <w:rsid w:val="009B5F58"/>
    <w:rsid w:val="00A10484"/>
    <w:rsid w:val="00AB4848"/>
    <w:rsid w:val="00C220B9"/>
    <w:rsid w:val="00C4207B"/>
    <w:rsid w:val="00C968EC"/>
    <w:rsid w:val="00CC173A"/>
    <w:rsid w:val="00D15A5F"/>
    <w:rsid w:val="00EE1379"/>
    <w:rsid w:val="00F85B9B"/>
    <w:rsid w:val="00F942F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29B5"/>
  <w15:chartTrackingRefBased/>
  <w15:docId w15:val="{E3D2D827-A983-4ADC-A5E5-88B9C02E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0543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4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github.com/niedev/RTranslato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onsole.cloud.googl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sad%20Dedh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186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Prasad Dedhe</dc:creator>
  <cp:lastModifiedBy>Prasad Dedhe</cp:lastModifiedBy>
  <cp:revision>16</cp:revision>
  <dcterms:created xsi:type="dcterms:W3CDTF">2024-11-16T17:12:00Z</dcterms:created>
  <dcterms:modified xsi:type="dcterms:W3CDTF">2024-11-17T18:03:00Z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